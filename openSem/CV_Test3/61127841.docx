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806" w:type="dxa"/>
        <w:tblInd w:w="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305"/>
        <w:gridCol w:w="138"/>
        <w:gridCol w:w="283"/>
        <w:gridCol w:w="1219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1224"/>
        <w:gridCol w:w="14"/>
      </w:tblGrid>
      <w:tr w:rsidR="00850137">
        <w:trPr>
          <w:gridAfter w:val="1"/>
          <w:wAfter w:w="14" w:type="dxa"/>
          <w:trHeight w:hRule="exact" w:val="425"/>
        </w:trPr>
        <w:tc>
          <w:tcPr>
            <w:tcW w:w="2834" w:type="dxa"/>
            <w:vMerge w:val="restart"/>
          </w:tcPr>
          <w:p w:rsidR="00850137" w:rsidRDefault="00850137">
            <w:pPr>
              <w:pStyle w:val="CVHeading3"/>
              <w:snapToGrid w:val="0"/>
            </w:pPr>
            <w:r>
              <w:rPr>
                <w:noProof/>
                <w:lang w:eastAsia="it-IT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2" o:spid="_x0000_s1026" type="#_x0000_t75" style="position:absolute;left:0;text-align:left;margin-left:76.55pt;margin-top:0;width:64.85pt;height:35.6pt;z-index:251658240;visibility:visible;mso-wrap-distance-left:0;mso-wrap-distance-right:0" filled="t">
                  <v:fill recolor="t" type="frame"/>
                  <v:imagedata r:id="rId6" o:title=""/>
                  <w10:wrap type="topAndBottom"/>
                </v:shape>
              </w:pict>
            </w:r>
            <w:r>
              <w:t xml:space="preserve"> </w:t>
            </w:r>
          </w:p>
          <w:p w:rsidR="00850137" w:rsidRDefault="00850137">
            <w:pPr>
              <w:pStyle w:val="CVNormal"/>
            </w:pPr>
          </w:p>
        </w:tc>
        <w:tc>
          <w:tcPr>
            <w:tcW w:w="305" w:type="dxa"/>
          </w:tcPr>
          <w:p w:rsidR="00850137" w:rsidRDefault="00850137">
            <w:pPr>
              <w:pStyle w:val="CVNormal"/>
              <w:snapToGrid w:val="0"/>
            </w:pPr>
          </w:p>
        </w:tc>
        <w:tc>
          <w:tcPr>
            <w:tcW w:w="7653" w:type="dxa"/>
            <w:gridSpan w:val="13"/>
            <w:vMerge w:val="restart"/>
          </w:tcPr>
          <w:p w:rsidR="00850137" w:rsidRDefault="00850137">
            <w:pPr>
              <w:pStyle w:val="CVNormal"/>
              <w:snapToGrid w:val="0"/>
            </w:pPr>
          </w:p>
        </w:tc>
      </w:tr>
      <w:tr w:rsidR="00850137">
        <w:trPr>
          <w:gridAfter w:val="1"/>
          <w:wAfter w:w="14" w:type="dxa"/>
          <w:trHeight w:hRule="exact" w:val="834"/>
        </w:trPr>
        <w:tc>
          <w:tcPr>
            <w:tcW w:w="2834" w:type="dxa"/>
            <w:vMerge/>
          </w:tcPr>
          <w:p w:rsidR="00850137" w:rsidRDefault="00850137"/>
        </w:tc>
        <w:tc>
          <w:tcPr>
            <w:tcW w:w="305" w:type="dxa"/>
            <w:tcBorders>
              <w:top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</w:p>
        </w:tc>
        <w:tc>
          <w:tcPr>
            <w:tcW w:w="7653" w:type="dxa"/>
            <w:gridSpan w:val="13"/>
            <w:vMerge/>
          </w:tcPr>
          <w:p w:rsidR="00850137" w:rsidRDefault="00850137"/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Title"/>
              <w:snapToGrid w:val="0"/>
            </w:pPr>
            <w:r>
              <w:t>Curriculum Vitae Europass</w:t>
            </w:r>
          </w:p>
          <w:p w:rsidR="00850137" w:rsidRDefault="00850137">
            <w:pPr>
              <w:pStyle w:val="CVTitle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 w:rsidRPr="00980AFA">
              <w:rPr>
                <w:noProof/>
                <w:lang w:eastAsia="it-IT"/>
              </w:rPr>
              <w:pict>
                <v:shape id="Immagine 1" o:spid="_x0000_i1025" type="#_x0000_t75" alt="Io" style="width:130.5pt;height:143.25pt;visibility:visible">
                  <v:imagedata r:id="rId7" o:title=""/>
                </v:shape>
              </w:pic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1"/>
              <w:snapToGrid w:val="0"/>
            </w:pPr>
            <w:r>
              <w:t>Informazioni personali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2-FirstLine"/>
              <w:snapToGrid w:val="0"/>
            </w:pPr>
            <w:r>
              <w:t>Cognome Nome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Major-FirstLine"/>
              <w:snapToGrid w:val="0"/>
            </w:pPr>
            <w:r>
              <w:t>Di Carlo Alba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Indirizzo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 xml:space="preserve"> Largo Merli, 1 - 66030 Arielli (CH)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Telefono</w:t>
            </w:r>
          </w:p>
        </w:tc>
        <w:tc>
          <w:tcPr>
            <w:tcW w:w="2831" w:type="dxa"/>
            <w:gridSpan w:val="5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0871930426</w:t>
            </w:r>
          </w:p>
        </w:tc>
        <w:tc>
          <w:tcPr>
            <w:tcW w:w="1984" w:type="dxa"/>
            <w:gridSpan w:val="4"/>
          </w:tcPr>
          <w:p w:rsidR="00850137" w:rsidRDefault="00850137">
            <w:pPr>
              <w:pStyle w:val="CVHeading3"/>
              <w:snapToGrid w:val="0"/>
            </w:pPr>
            <w:r>
              <w:t xml:space="preserve">Mobile </w:t>
            </w:r>
          </w:p>
        </w:tc>
        <w:tc>
          <w:tcPr>
            <w:tcW w:w="2838" w:type="dxa"/>
            <w:gridSpan w:val="4"/>
          </w:tcPr>
          <w:p w:rsidR="00850137" w:rsidRDefault="00850137">
            <w:pPr>
              <w:pStyle w:val="CVNormal"/>
              <w:snapToGrid w:val="0"/>
            </w:pPr>
            <w:r>
              <w:t>3463000487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 xml:space="preserve">E-mail 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 w:rsidP="006076E2">
            <w:pPr>
              <w:pStyle w:val="CVNormal"/>
              <w:snapToGrid w:val="0"/>
              <w:ind w:left="0"/>
            </w:pPr>
            <w:r>
              <w:t xml:space="preserve">   alba.dicarlo@hotmail.it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Cittadinanza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-FirstLine"/>
              <w:snapToGrid w:val="0"/>
            </w:pPr>
            <w:r>
              <w:t xml:space="preserve">Italiana 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Data di nascita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-FirstLine"/>
              <w:snapToGrid w:val="0"/>
            </w:pPr>
            <w:r>
              <w:t>Lanciano, 2 maggio 1986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Sesso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-FirstLine"/>
              <w:snapToGrid w:val="0"/>
            </w:pPr>
            <w:r>
              <w:t xml:space="preserve">Femminile 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1"/>
              <w:snapToGrid w:val="0"/>
            </w:pPr>
            <w:r>
              <w:t>Occupazione desiderata/Settore professionale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Pr="008C69A3" w:rsidRDefault="00850137">
            <w:pPr>
              <w:pStyle w:val="CVNormal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Interessata a lavorare nel settore del </w:t>
            </w:r>
            <w:r w:rsidRPr="00763D0A">
              <w:rPr>
                <w:b/>
                <w:bCs/>
                <w:u w:val="single"/>
              </w:rPr>
              <w:t>Turismo</w:t>
            </w:r>
            <w:r>
              <w:rPr>
                <w:b/>
                <w:bCs/>
              </w:rPr>
              <w:t xml:space="preserve">: Reception; nel </w:t>
            </w:r>
            <w:r w:rsidRPr="00763D0A">
              <w:rPr>
                <w:b/>
                <w:bCs/>
                <w:u w:val="single"/>
              </w:rPr>
              <w:t>Settore Amministrativo</w:t>
            </w:r>
            <w:r>
              <w:rPr>
                <w:b/>
                <w:bCs/>
              </w:rPr>
              <w:t xml:space="preserve">: Segreteria e Amministrazione; in </w:t>
            </w:r>
            <w:r w:rsidRPr="00763D0A">
              <w:rPr>
                <w:b/>
                <w:bCs/>
                <w:u w:val="single"/>
              </w:rPr>
              <w:t>Ambito Sociale</w:t>
            </w:r>
            <w:r w:rsidRPr="008C69A3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nel campo dell’</w:t>
            </w:r>
            <w:r w:rsidRPr="008C69A3">
              <w:rPr>
                <w:b/>
                <w:bCs/>
                <w:u w:val="single"/>
              </w:rPr>
              <w:t>Interculturalità</w:t>
            </w:r>
            <w:r>
              <w:rPr>
                <w:b/>
                <w:bCs/>
              </w:rPr>
              <w:t xml:space="preserve"> come mediatrice culturale, traduttrice ed interprete e in </w:t>
            </w:r>
            <w:r w:rsidRPr="001F1231">
              <w:rPr>
                <w:b/>
                <w:bCs/>
                <w:u w:val="single"/>
              </w:rPr>
              <w:t>Ambito educativo</w:t>
            </w:r>
            <w:r>
              <w:rPr>
                <w:b/>
                <w:bCs/>
              </w:rPr>
              <w:t xml:space="preserve"> come insegnante.</w:t>
            </w:r>
          </w:p>
        </w:tc>
      </w:tr>
      <w:tr w:rsidR="00850137">
        <w:trPr>
          <w:gridAfter w:val="1"/>
          <w:wAfter w:w="14" w:type="dxa"/>
          <w:trHeight w:val="381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  <w:trHeight w:val="381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  <w:r>
              <w:t>E</w:t>
            </w:r>
          </w:p>
          <w:p w:rsidR="00850137" w:rsidRPr="0006634F" w:rsidRDefault="00850137" w:rsidP="0006634F">
            <w:pPr>
              <w:tabs>
                <w:tab w:val="left" w:pos="2415"/>
              </w:tabs>
              <w:jc w:val="both"/>
              <w:rPr>
                <w:b/>
                <w:bCs/>
                <w:sz w:val="24"/>
                <w:szCs w:val="24"/>
              </w:rPr>
            </w:pPr>
            <w:r w:rsidRPr="0006634F">
              <w:rPr>
                <w:b/>
                <w:bCs/>
              </w:rPr>
              <w:t xml:space="preserve">               </w:t>
            </w:r>
            <w:r>
              <w:rPr>
                <w:b/>
                <w:bCs/>
                <w:sz w:val="24"/>
                <w:szCs w:val="24"/>
              </w:rPr>
              <w:t>Esperienze Professionali</w:t>
            </w:r>
            <w:r w:rsidRPr="0006634F">
              <w:rPr>
                <w:b/>
                <w:bCs/>
              </w:rPr>
              <w:t xml:space="preserve">      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 w:rsidP="00E52F24">
            <w:pPr>
              <w:pStyle w:val="CVNormal"/>
            </w:pPr>
          </w:p>
          <w:p w:rsidR="00850137" w:rsidRDefault="00850137" w:rsidP="00E52F24">
            <w:pPr>
              <w:pStyle w:val="CVNormal"/>
            </w:pPr>
            <w:r>
              <w:rPr>
                <w:u w:val="single"/>
              </w:rPr>
              <w:t>Maggio</w:t>
            </w:r>
            <w:r w:rsidRPr="00051379">
              <w:rPr>
                <w:u w:val="single"/>
              </w:rPr>
              <w:t xml:space="preserve"> 2015 – </w:t>
            </w:r>
            <w:r>
              <w:rPr>
                <w:u w:val="single"/>
              </w:rPr>
              <w:t>Ottobre 2015</w:t>
            </w:r>
          </w:p>
          <w:p w:rsidR="00850137" w:rsidRDefault="00850137" w:rsidP="00E52F24">
            <w:pPr>
              <w:pStyle w:val="CVNormal"/>
            </w:pPr>
          </w:p>
          <w:p w:rsidR="00850137" w:rsidRPr="00051379" w:rsidRDefault="00850137" w:rsidP="00051379">
            <w:pPr>
              <w:pStyle w:val="CVNormal"/>
              <w:rPr>
                <w:b/>
                <w:bCs/>
              </w:rPr>
            </w:pPr>
            <w:r>
              <w:rPr>
                <w:b/>
                <w:bCs/>
              </w:rPr>
              <w:t xml:space="preserve">HOTEL MARA**** e HOTEL MARA LE SALE **** - Gestione Kalakula srl, Località Lido Riccio 66026 Ortona (CH) – </w:t>
            </w:r>
            <w:r w:rsidRPr="00051379">
              <w:rPr>
                <w:b/>
                <w:bCs/>
              </w:rPr>
              <w:t>TIROCINIO GARANZIA GIOVANI</w:t>
            </w:r>
            <w:r>
              <w:rPr>
                <w:b/>
                <w:bCs/>
              </w:rPr>
              <w:t xml:space="preserve"> COME ADDETTA AL RICEVIMENTO/RECEPTIONIST</w:t>
            </w:r>
          </w:p>
          <w:p w:rsidR="00850137" w:rsidRDefault="00850137" w:rsidP="00E52F24">
            <w:pPr>
              <w:pStyle w:val="CVNormal"/>
              <w:rPr>
                <w:b/>
                <w:bCs/>
              </w:rPr>
            </w:pPr>
          </w:p>
          <w:p w:rsidR="00850137" w:rsidRDefault="00850137" w:rsidP="00E52F24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Addetta Front e Back Office</w:t>
            </w:r>
          </w:p>
          <w:p w:rsidR="00850137" w:rsidRPr="004C088D" w:rsidRDefault="00850137" w:rsidP="00E52F24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 xml:space="preserve">Switchboard Operator </w:t>
            </w:r>
          </w:p>
          <w:p w:rsidR="00850137" w:rsidRPr="004C088D" w:rsidRDefault="00850137" w:rsidP="00E52F24">
            <w:pPr>
              <w:pStyle w:val="CVNormal"/>
              <w:rPr>
                <w:lang w:val="en-US"/>
              </w:rPr>
            </w:pPr>
            <w:r w:rsidRPr="004C088D">
              <w:rPr>
                <w:lang w:val="en-US"/>
              </w:rPr>
              <w:t>Check-in e Check-out</w:t>
            </w:r>
          </w:p>
          <w:p w:rsidR="00850137" w:rsidRDefault="00850137" w:rsidP="00051379">
            <w:pPr>
              <w:pStyle w:val="CVNormal"/>
            </w:pPr>
            <w:r>
              <w:t>Prenotazioni (web, telefono)</w:t>
            </w:r>
          </w:p>
          <w:p w:rsidR="00850137" w:rsidRDefault="00850137" w:rsidP="00051379">
            <w:pPr>
              <w:pStyle w:val="CVNormal"/>
            </w:pPr>
            <w:r>
              <w:t>Room Assignment</w:t>
            </w:r>
          </w:p>
          <w:p w:rsidR="00850137" w:rsidRDefault="00850137" w:rsidP="00051379">
            <w:pPr>
              <w:pStyle w:val="CVNormal"/>
            </w:pPr>
            <w:r>
              <w:t>Traduzioni da e verso lingua inglese</w:t>
            </w:r>
          </w:p>
          <w:p w:rsidR="00850137" w:rsidRDefault="00850137" w:rsidP="00051379">
            <w:pPr>
              <w:pStyle w:val="CVNormal"/>
            </w:pPr>
            <w:r>
              <w:t>Mansioni di Segreteria generale (Gestione pratiche, corrispondenza, fatturazioni, accoglienza e assistenza ospiti)</w:t>
            </w:r>
          </w:p>
          <w:p w:rsidR="00850137" w:rsidRDefault="00850137" w:rsidP="0037145E">
            <w:pPr>
              <w:pStyle w:val="CVNormal"/>
              <w:rPr>
                <w:b/>
                <w:bCs/>
              </w:rPr>
            </w:pPr>
            <w:r w:rsidRPr="004C088D">
              <w:rPr>
                <w:b/>
                <w:bCs/>
              </w:rPr>
              <w:t>Uso del Gestionale Alberghiero ERICSOFT</w:t>
            </w:r>
          </w:p>
          <w:p w:rsidR="00850137" w:rsidRPr="0037145E" w:rsidRDefault="00850137" w:rsidP="0037145E">
            <w:pPr>
              <w:pStyle w:val="CVNormal"/>
              <w:rPr>
                <w:b/>
                <w:bCs/>
              </w:rPr>
            </w:pPr>
            <w:r>
              <w:rPr>
                <w:b/>
                <w:bCs/>
              </w:rPr>
              <w:t xml:space="preserve">Corso di formazione “Tirocini Più” presso CNOS Ortona: </w:t>
            </w:r>
            <w:r>
              <w:t>sicurezza sul lavoro e mercato del   lavoro, svolto nell’ambito del progetto regionale Garanzia Giovani.</w:t>
            </w:r>
          </w:p>
          <w:p w:rsidR="00850137" w:rsidRDefault="00850137" w:rsidP="00051379">
            <w:pPr>
              <w:pStyle w:val="CVNormal"/>
            </w:pPr>
          </w:p>
          <w:p w:rsidR="00850137" w:rsidRPr="00051379" w:rsidRDefault="00850137" w:rsidP="00051379">
            <w:pPr>
              <w:pStyle w:val="CVNormal"/>
              <w:ind w:left="0"/>
            </w:pPr>
          </w:p>
          <w:p w:rsidR="00850137" w:rsidRDefault="00850137" w:rsidP="00E52F24">
            <w:pPr>
              <w:pStyle w:val="CVNormal"/>
            </w:pPr>
          </w:p>
          <w:p w:rsidR="00850137" w:rsidRPr="000E5054" w:rsidRDefault="00850137" w:rsidP="00E52F24">
            <w:pPr>
              <w:pStyle w:val="CVNormal"/>
              <w:rPr>
                <w:u w:val="single"/>
              </w:rPr>
            </w:pPr>
            <w:r>
              <w:rPr>
                <w:u w:val="single"/>
              </w:rPr>
              <w:t>Settembre 2011 – Novembre 2013</w:t>
            </w:r>
          </w:p>
          <w:p w:rsidR="00850137" w:rsidRDefault="00850137" w:rsidP="00E52F24">
            <w:pPr>
              <w:pStyle w:val="CVNormal"/>
            </w:pPr>
          </w:p>
          <w:p w:rsidR="00850137" w:rsidRDefault="00850137" w:rsidP="00E52F24">
            <w:pPr>
              <w:pStyle w:val="CVNormal"/>
              <w:rPr>
                <w:b/>
                <w:bCs/>
              </w:rPr>
            </w:pPr>
            <w:r>
              <w:rPr>
                <w:b/>
                <w:bCs/>
              </w:rPr>
              <w:t>PROSPERA S.A.S. di Franchi Valeria Maria Gigliola Via San Nicola 15, 66030 Arielli (CH)</w:t>
            </w:r>
          </w:p>
          <w:p w:rsidR="00850137" w:rsidRDefault="00850137" w:rsidP="00E52F24">
            <w:pPr>
              <w:pStyle w:val="CVNormal"/>
            </w:pPr>
          </w:p>
          <w:p w:rsidR="00850137" w:rsidRDefault="00850137" w:rsidP="00E52F24">
            <w:pPr>
              <w:pStyle w:val="CVNormal"/>
            </w:pPr>
            <w:r>
              <w:t>Segreteria</w:t>
            </w:r>
          </w:p>
          <w:p w:rsidR="00850137" w:rsidRDefault="00850137" w:rsidP="00E52F24">
            <w:pPr>
              <w:pStyle w:val="CVNormal"/>
            </w:pPr>
            <w:r>
              <w:t>Amministrazione e Contabilità di base</w:t>
            </w:r>
          </w:p>
          <w:p w:rsidR="00850137" w:rsidRDefault="00850137" w:rsidP="00E52F24">
            <w:pPr>
              <w:pStyle w:val="CVNormal"/>
            </w:pPr>
            <w:r>
              <w:t>Gestione base del personale (consegna e archiviazione documenti, organizzazione orari)</w:t>
            </w:r>
          </w:p>
          <w:p w:rsidR="00850137" w:rsidRDefault="00850137" w:rsidP="00E52F24">
            <w:pPr>
              <w:pStyle w:val="CVNormal"/>
            </w:pPr>
            <w:r>
              <w:t>Rapporti fornitori (ordini, pagamenti  e varie)</w:t>
            </w:r>
          </w:p>
          <w:p w:rsidR="00850137" w:rsidRDefault="00850137" w:rsidP="00E52F24">
            <w:pPr>
              <w:pStyle w:val="CVNormal"/>
            </w:pPr>
            <w:r>
              <w:t>Bollettazione di base attiva e passiva</w:t>
            </w:r>
          </w:p>
          <w:p w:rsidR="00850137" w:rsidRDefault="00850137" w:rsidP="00E52F24">
            <w:pPr>
              <w:pStyle w:val="CVNormal"/>
            </w:pPr>
            <w:r>
              <w:t>Back Office e Problem Solving</w:t>
            </w:r>
          </w:p>
          <w:p w:rsidR="00850137" w:rsidRDefault="00850137" w:rsidP="00E52F24">
            <w:pPr>
              <w:pStyle w:val="CVNormal"/>
            </w:pPr>
          </w:p>
          <w:p w:rsidR="00850137" w:rsidRDefault="00850137" w:rsidP="00E52F24">
            <w:pPr>
              <w:pStyle w:val="CVNormal"/>
              <w:rPr>
                <w:b/>
                <w:bCs/>
              </w:rPr>
            </w:pPr>
            <w:r>
              <w:rPr>
                <w:b/>
                <w:bCs/>
              </w:rPr>
              <w:t>RELAIS E BED&amp;BREAKFAST “PALAZZO FRANCHI BARDAVI” Via San Nicola 15, 66030 Arielli (CH)</w:t>
            </w:r>
          </w:p>
          <w:p w:rsidR="00850137" w:rsidRDefault="00850137" w:rsidP="00E52F24">
            <w:pPr>
              <w:pStyle w:val="CVNormal"/>
            </w:pPr>
          </w:p>
          <w:p w:rsidR="00850137" w:rsidRDefault="00850137" w:rsidP="00E52F24">
            <w:pPr>
              <w:pStyle w:val="CVNormal"/>
            </w:pPr>
            <w:r>
              <w:t>Reception d’albergo</w:t>
            </w:r>
          </w:p>
          <w:p w:rsidR="00850137" w:rsidRDefault="00850137" w:rsidP="00E52F24">
            <w:pPr>
              <w:pStyle w:val="CVNormal"/>
            </w:pPr>
            <w:r>
              <w:t>Fatturazioni e Pagamenti</w:t>
            </w:r>
          </w:p>
          <w:p w:rsidR="00850137" w:rsidRDefault="00850137" w:rsidP="00E52F24">
            <w:pPr>
              <w:pStyle w:val="CVNormal"/>
            </w:pPr>
            <w:r>
              <w:t>Prenotazioni (web, telefono)</w:t>
            </w:r>
          </w:p>
          <w:p w:rsidR="00850137" w:rsidRDefault="00850137" w:rsidP="00E52F24">
            <w:pPr>
              <w:pStyle w:val="CVNormal"/>
            </w:pPr>
            <w:r>
              <w:t>Organizzazione viaggi aerei per i clienti, organizzazione spostamenti clienti, organizzazione di piccoli tour tematici alla scoperta del territorio abruzzese, creazione di mini guide turistiche e opuscoli in doppia lingua,  organizzazione viaggi e gestione dell’agenda personale del datore di lavoro</w:t>
            </w:r>
          </w:p>
          <w:p w:rsidR="00850137" w:rsidRDefault="00850137" w:rsidP="00E52F24">
            <w:pPr>
              <w:pStyle w:val="CVNormal"/>
            </w:pPr>
            <w:r>
              <w:t>Gestione Campagne Promozionali e Rapporti Tour Operators (Smartbox, LetsBonus, GroupOn, GroupAlia): creazione di pacchetti promozionali e promozione sul web. Gestione rapporti commerciali con agenzie e tour operator</w:t>
            </w:r>
          </w:p>
          <w:p w:rsidR="00850137" w:rsidRDefault="00850137" w:rsidP="00E52F24">
            <w:pPr>
              <w:pStyle w:val="CVNormal"/>
            </w:pPr>
            <w:r>
              <w:t>Gestione Portali Prenotazione Alberghiera (Booking.com – BBPlanet.it)</w:t>
            </w:r>
          </w:p>
          <w:p w:rsidR="00850137" w:rsidRDefault="00850137" w:rsidP="00E52F24">
            <w:pPr>
              <w:pStyle w:val="CVNormal"/>
            </w:pPr>
            <w:r>
              <w:t>Room Assignment</w:t>
            </w:r>
          </w:p>
          <w:p w:rsidR="00850137" w:rsidRDefault="00850137" w:rsidP="00E52F24">
            <w:pPr>
              <w:pStyle w:val="CVNormal"/>
            </w:pPr>
            <w:r>
              <w:t>Gestione Sito Web, Social Network e pagine di promozione sul Web</w:t>
            </w:r>
          </w:p>
          <w:p w:rsidR="00850137" w:rsidRDefault="00850137" w:rsidP="00E52F24">
            <w:pPr>
              <w:pStyle w:val="CVNormal"/>
            </w:pPr>
            <w:r>
              <w:t>Traduzioni da e verso lingua inglese e lingua spagnola (sito internet, campagne pubblicitarie)</w:t>
            </w:r>
          </w:p>
          <w:p w:rsidR="00850137" w:rsidRPr="00E52F24" w:rsidRDefault="00850137" w:rsidP="00E52F24">
            <w:pPr>
              <w:pStyle w:val="CVNormal"/>
            </w:pPr>
            <w:r>
              <w:t xml:space="preserve">Organizzazione di piccoli eventi aziendali: riunioni, conferenze, meeting; gestione contatti (mailing list, inviti e varie) e promozione eventi. </w:t>
            </w:r>
          </w:p>
          <w:p w:rsidR="00850137" w:rsidRDefault="00850137" w:rsidP="00E52F24">
            <w:pPr>
              <w:pStyle w:val="CVNormal"/>
            </w:pPr>
          </w:p>
          <w:p w:rsidR="00850137" w:rsidRDefault="00850137" w:rsidP="00E52F24">
            <w:pPr>
              <w:pStyle w:val="CVNormal"/>
            </w:pPr>
          </w:p>
          <w:p w:rsidR="00850137" w:rsidRDefault="00850137" w:rsidP="00E52F24">
            <w:pPr>
              <w:pStyle w:val="CVNormal"/>
            </w:pPr>
          </w:p>
          <w:p w:rsidR="00850137" w:rsidRDefault="00850137" w:rsidP="00E52F24">
            <w:pPr>
              <w:pStyle w:val="CVNormal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1"/>
              <w:snapToGrid w:val="0"/>
            </w:pPr>
            <w:r>
              <w:t>Istruzione e Formazione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-FirstLine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Date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Marzo 2012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Titolo della qualifica rilasciata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Pr="0088643F" w:rsidRDefault="00850137">
            <w:pPr>
              <w:pStyle w:val="CVNormal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Corso di Primo Soccorso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Nome e tipo d’organizzazione erogatrice dell’istruzione e formazione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Croce Azzurra - Lanciano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Livello nella classificazione nazionale o internazionale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Attestato di partecipazione</w:t>
            </w:r>
          </w:p>
        </w:tc>
      </w:tr>
      <w:tr w:rsidR="00850137">
        <w:trPr>
          <w:gridAfter w:val="1"/>
          <w:wAfter w:w="14" w:type="dxa"/>
          <w:trHeight w:val="93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 w:rsidP="0088643F">
            <w:pPr>
              <w:pStyle w:val="CVSpacer"/>
            </w:pPr>
          </w:p>
        </w:tc>
      </w:tr>
      <w:tr w:rsidR="00850137">
        <w:trPr>
          <w:gridAfter w:val="1"/>
          <w:wAfter w:w="14" w:type="dxa"/>
          <w:trHeight w:val="377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Date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Luglio 2009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Titolo della qualifica rilasciata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Mediazione Linguistica e Comunicazione Interculturale (già Traduttori ed Interpreti) con votazione 110/110 con lode. Inglese e Spagnolo.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Principali tematiche/competenza professionali possedute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Lingua e letteratura inglese, traduzione e mediazione da e verso la lingua inglese, lingua e letteratura spagnola, traduzione e mediazione da e verso la lingua spagnola, lingua e letteratura angloamericana, teoria e storia della traduzione, letteratura italiana, informatica di base, sociologia dei processi culturali e comunicativi, linguistica, diritto pubblico comparato, storia economica, etica e deontologia della comunicazione, filologia germanica.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Nome e tipo d'organizzazione erogatrice dell'istruzione e formazione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Università degli Studi “Gabriele d'Annunzio”</w:t>
            </w:r>
          </w:p>
          <w:p w:rsidR="00850137" w:rsidRDefault="00850137">
            <w:pPr>
              <w:pStyle w:val="CVNormal"/>
              <w:snapToGrid w:val="0"/>
            </w:pPr>
            <w:r>
              <w:t>Chieti - Pescara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Livello nella classificazione nazionale o internazionale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Laurea di primo livello</w:t>
            </w:r>
          </w:p>
        </w:tc>
      </w:tr>
      <w:tr w:rsidR="00850137">
        <w:trPr>
          <w:gridAfter w:val="1"/>
          <w:wAfter w:w="14" w:type="dxa"/>
          <w:trHeight w:val="117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 w:rsidP="0088643F">
            <w:pPr>
              <w:pStyle w:val="CVHeadingLevel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Date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Ottobre 2008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Titolo della qualifica rilasciata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Attestato di partecipazione al ciclo di seminari professionalizzanti dal titolo “Multisensorialità della relazione comunicazionale”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Nome e tipo d'organizzazione erogatrice dell'istruzione e formazione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Università degli Studi “Gabriele d'Annunzio”</w:t>
            </w:r>
          </w:p>
          <w:p w:rsidR="00850137" w:rsidRDefault="00850137">
            <w:pPr>
              <w:pStyle w:val="CVNormal"/>
              <w:snapToGrid w:val="0"/>
            </w:pPr>
            <w:r>
              <w:t>Chieti - Pescara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Livello nella classificazione nazionale o internazionale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Attestato di partecipazione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Date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Maggio - Giugno 2008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Titolo della qualifica rilasciata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Attestato di partecipazione al ciclo di seminari professionalizzanti dal titolo “Impresa in Accademia, strategie e casi aziendali: un ponte tra Università e Azienda”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Nome e tipo d'organizzazione erogatrice dell'istruzione e formazione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CONFINDUSTRIA – Pescara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Livello nella classificazione nazionale o internazionale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Attestato di partecipazione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Date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Marzo, Aprile, Maggio 2008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Titolo della qualifica rilasciata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Attestato di partecipazione al ciclo di seminari professionalizzanti dal titolo “Strumenti e strategie per accedere al lavoro in ambito turistico”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Nome e tipo d'organizzazione erogatrice dell'istruzione e formazione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Università degli Studi “Gabriele d'Annunzio”</w:t>
            </w:r>
          </w:p>
          <w:p w:rsidR="00850137" w:rsidRDefault="00850137">
            <w:pPr>
              <w:pStyle w:val="CVNormal"/>
              <w:snapToGrid w:val="0"/>
            </w:pPr>
            <w:r>
              <w:t>Chieti - Pescara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Livello nella classificazione nazionale o internazionale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Attestato di partecipazione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-FirstLine"/>
              <w:snapToGrid w:val="0"/>
            </w:pPr>
            <w:r>
              <w:t>Date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a.s. 2004/2005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Titolo della qualifica rilasciata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Maturità scientifica con votazione 100/100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Principali tematiche/competenza professionali possedute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Indirizzo Sperimentale P. N. I. (Piano Nazionale Informatica)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Nome e tipo d'organizzazione erogatrice dell'istruzione e formazione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>Liceo Scientifico G. Galilei – Lanciano (CH)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3"/>
              <w:snapToGrid w:val="0"/>
            </w:pPr>
            <w:r>
              <w:t>Livello nella classificazione nazionale o internazionale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  <w:r>
              <w:t xml:space="preserve">Diploma 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1"/>
              <w:snapToGrid w:val="0"/>
            </w:pPr>
            <w:r>
              <w:t>Capacità e competenze personali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-FirstLine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2-FirstLine"/>
              <w:snapToGrid w:val="0"/>
            </w:pPr>
            <w:r>
              <w:t>Madrelingua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Medium-FirstLine"/>
              <w:snapToGrid w:val="0"/>
            </w:pPr>
            <w:r>
              <w:t xml:space="preserve">Italiana </w:t>
            </w:r>
          </w:p>
        </w:tc>
      </w:tr>
      <w:tr w:rsidR="00850137">
        <w:trPr>
          <w:gridAfter w:val="1"/>
          <w:wAfter w:w="14" w:type="dxa"/>
          <w:trHeight w:val="501"/>
        </w:trPr>
        <w:tc>
          <w:tcPr>
            <w:tcW w:w="3139" w:type="dxa"/>
            <w:gridSpan w:val="2"/>
          </w:tcPr>
          <w:p w:rsidR="00850137" w:rsidRDefault="00850137">
            <w:pPr>
              <w:pStyle w:val="CVHeading2-FirstLine"/>
              <w:snapToGrid w:val="0"/>
            </w:pPr>
            <w:r>
              <w:t>Altra(e) lingua(e)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Medium-FirstLine"/>
              <w:snapToGrid w:val="0"/>
            </w:pPr>
            <w:r>
              <w:t>Inglese, Spagnolo</w:t>
            </w:r>
          </w:p>
        </w:tc>
      </w:tr>
      <w:tr w:rsidR="00850137">
        <w:tc>
          <w:tcPr>
            <w:tcW w:w="3139" w:type="dxa"/>
            <w:gridSpan w:val="2"/>
          </w:tcPr>
          <w:p w:rsidR="00850137" w:rsidRDefault="00850137">
            <w:pPr>
              <w:pStyle w:val="CVHeading2"/>
              <w:snapToGrid w:val="0"/>
            </w:pPr>
            <w:r>
              <w:t>Autovalutazione</w:t>
            </w:r>
          </w:p>
        </w:tc>
        <w:tc>
          <w:tcPr>
            <w:tcW w:w="138" w:type="dxa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</w:p>
        </w:tc>
        <w:tc>
          <w:tcPr>
            <w:tcW w:w="300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0137" w:rsidRDefault="00850137">
            <w:pPr>
              <w:pStyle w:val="LevelAssessment-Heading1"/>
              <w:snapToGrid w:val="0"/>
            </w:pPr>
            <w:r>
              <w:t>Comprensione</w:t>
            </w:r>
          </w:p>
        </w:tc>
        <w:tc>
          <w:tcPr>
            <w:tcW w:w="300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0137" w:rsidRDefault="00850137">
            <w:pPr>
              <w:pStyle w:val="LevelAssessment-Heading1"/>
              <w:snapToGrid w:val="0"/>
            </w:pPr>
            <w:r>
              <w:t>Parlato</w:t>
            </w:r>
          </w:p>
        </w:tc>
        <w:tc>
          <w:tcPr>
            <w:tcW w:w="1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0137" w:rsidRDefault="00850137">
            <w:pPr>
              <w:pStyle w:val="LevelAssessment-Heading1"/>
              <w:snapToGrid w:val="0"/>
            </w:pPr>
            <w:r>
              <w:t>Scritto</w:t>
            </w:r>
          </w:p>
        </w:tc>
      </w:tr>
      <w:tr w:rsidR="00850137">
        <w:tc>
          <w:tcPr>
            <w:tcW w:w="3139" w:type="dxa"/>
            <w:gridSpan w:val="2"/>
          </w:tcPr>
          <w:p w:rsidR="00850137" w:rsidRDefault="00850137">
            <w:pPr>
              <w:pStyle w:val="CVHeadingLevel"/>
              <w:snapToGrid w:val="0"/>
            </w:pPr>
            <w:r>
              <w:t>Livello europeo (*)</w:t>
            </w:r>
          </w:p>
        </w:tc>
        <w:tc>
          <w:tcPr>
            <w:tcW w:w="138" w:type="dxa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</w:p>
        </w:tc>
        <w:tc>
          <w:tcPr>
            <w:tcW w:w="150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850137" w:rsidRDefault="00850137">
            <w:pPr>
              <w:pStyle w:val="LevelAssessment-Heading2"/>
              <w:snapToGrid w:val="0"/>
            </w:pPr>
            <w:r>
              <w:t>Ascolto</w:t>
            </w:r>
          </w:p>
        </w:tc>
        <w:tc>
          <w:tcPr>
            <w:tcW w:w="1503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:rsidR="00850137" w:rsidRDefault="00850137">
            <w:pPr>
              <w:pStyle w:val="LevelAssessment-Heading2"/>
              <w:snapToGrid w:val="0"/>
            </w:pPr>
            <w:r>
              <w:t>Lettura</w:t>
            </w:r>
          </w:p>
        </w:tc>
        <w:tc>
          <w:tcPr>
            <w:tcW w:w="15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850137" w:rsidRDefault="00850137">
            <w:pPr>
              <w:pStyle w:val="LevelAssessment-Heading2"/>
              <w:snapToGrid w:val="0"/>
            </w:pPr>
            <w:r>
              <w:t>Interazione orale</w:t>
            </w:r>
          </w:p>
        </w:tc>
        <w:tc>
          <w:tcPr>
            <w:tcW w:w="1504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:rsidR="00850137" w:rsidRDefault="00850137">
            <w:pPr>
              <w:pStyle w:val="LevelAssessment-Heading2"/>
              <w:snapToGrid w:val="0"/>
            </w:pPr>
            <w:r>
              <w:t>Produzione orale</w:t>
            </w:r>
          </w:p>
        </w:tc>
        <w:tc>
          <w:tcPr>
            <w:tcW w:w="15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0137" w:rsidRDefault="00850137">
            <w:pPr>
              <w:pStyle w:val="LevelAssessment-Heading2"/>
              <w:snapToGrid w:val="0"/>
            </w:pPr>
          </w:p>
        </w:tc>
      </w:tr>
      <w:tr w:rsidR="00850137">
        <w:tc>
          <w:tcPr>
            <w:tcW w:w="3139" w:type="dxa"/>
            <w:gridSpan w:val="2"/>
          </w:tcPr>
          <w:p w:rsidR="00850137" w:rsidRDefault="00850137">
            <w:pPr>
              <w:pStyle w:val="CVHeadingLanguage"/>
              <w:snapToGrid w:val="0"/>
            </w:pPr>
            <w:r>
              <w:t xml:space="preserve">Inglese </w:t>
            </w:r>
          </w:p>
        </w:tc>
        <w:tc>
          <w:tcPr>
            <w:tcW w:w="138" w:type="dxa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Code"/>
              <w:snapToGrid w:val="0"/>
            </w:pP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Description"/>
              <w:snapToGrid w:val="0"/>
            </w:pPr>
            <w:r>
              <w:t xml:space="preserve">Fluente 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Code"/>
              <w:snapToGrid w:val="0"/>
            </w:pPr>
          </w:p>
        </w:tc>
        <w:tc>
          <w:tcPr>
            <w:tcW w:w="1220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Description"/>
              <w:snapToGrid w:val="0"/>
            </w:pPr>
            <w:r>
              <w:t xml:space="preserve">Fluente </w:t>
            </w:r>
          </w:p>
        </w:tc>
        <w:tc>
          <w:tcPr>
            <w:tcW w:w="28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Code"/>
              <w:snapToGrid w:val="0"/>
            </w:pP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Description"/>
              <w:snapToGrid w:val="0"/>
            </w:pPr>
            <w:r>
              <w:t xml:space="preserve">Fluente </w:t>
            </w:r>
          </w:p>
        </w:tc>
        <w:tc>
          <w:tcPr>
            <w:tcW w:w="283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Code"/>
              <w:snapToGrid w:val="0"/>
            </w:pP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Description"/>
              <w:snapToGrid w:val="0"/>
            </w:pPr>
            <w:r>
              <w:t xml:space="preserve">Fluente </w:t>
            </w:r>
          </w:p>
        </w:tc>
        <w:tc>
          <w:tcPr>
            <w:tcW w:w="28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Code"/>
              <w:snapToGrid w:val="0"/>
            </w:pPr>
          </w:p>
        </w:tc>
        <w:tc>
          <w:tcPr>
            <w:tcW w:w="12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0137" w:rsidRDefault="00850137">
            <w:pPr>
              <w:pStyle w:val="LevelAssessment-Description"/>
              <w:snapToGrid w:val="0"/>
            </w:pPr>
            <w:r>
              <w:t xml:space="preserve">Fluente </w:t>
            </w:r>
          </w:p>
        </w:tc>
      </w:tr>
      <w:tr w:rsidR="00850137">
        <w:tc>
          <w:tcPr>
            <w:tcW w:w="3139" w:type="dxa"/>
            <w:gridSpan w:val="2"/>
          </w:tcPr>
          <w:p w:rsidR="00850137" w:rsidRDefault="00850137">
            <w:pPr>
              <w:pStyle w:val="CVHeadingLanguage"/>
              <w:snapToGrid w:val="0"/>
            </w:pPr>
            <w:r>
              <w:t>Spagnolo</w:t>
            </w:r>
          </w:p>
        </w:tc>
        <w:tc>
          <w:tcPr>
            <w:tcW w:w="138" w:type="dxa"/>
            <w:tcBorders>
              <w:left w:val="single" w:sz="2" w:space="0" w:color="000000"/>
            </w:tcBorders>
          </w:tcPr>
          <w:p w:rsidR="00850137" w:rsidRDefault="00850137">
            <w:pPr>
              <w:pStyle w:val="CVNormal"/>
              <w:snapToGrid w:val="0"/>
            </w:pP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Code"/>
              <w:snapToGrid w:val="0"/>
            </w:pP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Description"/>
              <w:snapToGrid w:val="0"/>
            </w:pPr>
            <w:r>
              <w:t xml:space="preserve">Fluente 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Code"/>
              <w:snapToGrid w:val="0"/>
            </w:pPr>
          </w:p>
        </w:tc>
        <w:tc>
          <w:tcPr>
            <w:tcW w:w="1220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Description"/>
              <w:snapToGrid w:val="0"/>
            </w:pPr>
            <w:r>
              <w:t xml:space="preserve">Fluente </w:t>
            </w:r>
          </w:p>
        </w:tc>
        <w:tc>
          <w:tcPr>
            <w:tcW w:w="28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Code"/>
              <w:snapToGrid w:val="0"/>
            </w:pP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Description"/>
              <w:snapToGrid w:val="0"/>
            </w:pPr>
            <w:r>
              <w:t xml:space="preserve">Buono </w:t>
            </w:r>
          </w:p>
        </w:tc>
        <w:tc>
          <w:tcPr>
            <w:tcW w:w="283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Code"/>
              <w:snapToGrid w:val="0"/>
            </w:pP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Description"/>
              <w:snapToGrid w:val="0"/>
            </w:pPr>
            <w:r>
              <w:t xml:space="preserve">Buono </w:t>
            </w:r>
          </w:p>
        </w:tc>
        <w:tc>
          <w:tcPr>
            <w:tcW w:w="28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0137" w:rsidRDefault="00850137">
            <w:pPr>
              <w:pStyle w:val="LevelAssessment-Code"/>
              <w:snapToGrid w:val="0"/>
            </w:pPr>
          </w:p>
        </w:tc>
        <w:tc>
          <w:tcPr>
            <w:tcW w:w="12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0137" w:rsidRDefault="00850137">
            <w:pPr>
              <w:pStyle w:val="LevelAssessment-Description"/>
              <w:snapToGrid w:val="0"/>
            </w:pPr>
            <w:r>
              <w:t xml:space="preserve">Buono </w:t>
            </w:r>
          </w:p>
        </w:tc>
      </w:tr>
      <w:tr w:rsidR="00850137">
        <w:trPr>
          <w:gridAfter w:val="1"/>
          <w:wAfter w:w="14" w:type="dxa"/>
          <w:trHeight w:val="207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2-FirstLine"/>
              <w:snapToGrid w:val="0"/>
            </w:pPr>
            <w:r>
              <w:t>Capacità e competenze sociali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-FirstLine"/>
              <w:snapToGrid w:val="0"/>
            </w:pPr>
            <w:r>
              <w:t xml:space="preserve">Ottime capacità comunicative, predisposizione al dialogo e al confronto maturate in vari ambiti, soprattutto nel settore del </w:t>
            </w:r>
            <w:r w:rsidRPr="00F57750">
              <w:rPr>
                <w:b/>
                <w:bCs/>
              </w:rPr>
              <w:t>Volontariato</w:t>
            </w:r>
            <w:r>
              <w:t>:</w:t>
            </w:r>
          </w:p>
          <w:p w:rsidR="00850137" w:rsidRDefault="00850137" w:rsidP="005C7918">
            <w:pPr>
              <w:pStyle w:val="CVNormal"/>
              <w:ind w:left="0"/>
            </w:pPr>
            <w:r>
              <w:t xml:space="preserve">   </w:t>
            </w:r>
          </w:p>
          <w:p w:rsidR="00850137" w:rsidRPr="005C7918" w:rsidRDefault="00850137" w:rsidP="005C7918">
            <w:pPr>
              <w:pStyle w:val="CVNormal"/>
              <w:ind w:left="0"/>
              <w:rPr>
                <w:u w:val="single"/>
              </w:rPr>
            </w:pPr>
            <w:r>
              <w:t xml:space="preserve">    </w:t>
            </w:r>
            <w:r w:rsidRPr="005C7918">
              <w:rPr>
                <w:u w:val="single"/>
              </w:rPr>
              <w:t>Da Gennaio 2012 ad oggi</w:t>
            </w:r>
          </w:p>
          <w:p w:rsidR="00850137" w:rsidRDefault="00850137" w:rsidP="00F57750">
            <w:pPr>
              <w:pStyle w:val="CVNormal"/>
            </w:pPr>
          </w:p>
          <w:p w:rsidR="00850137" w:rsidRDefault="00850137" w:rsidP="00F57750">
            <w:pPr>
              <w:pStyle w:val="CVNormal"/>
            </w:pPr>
            <w:r>
              <w:t xml:space="preserve">Volontariato presso la Comunità di recupero tossicodipendenti </w:t>
            </w:r>
            <w:r w:rsidRPr="0037145E">
              <w:rPr>
                <w:b/>
                <w:bCs/>
              </w:rPr>
              <w:t>“Soggiorno Proposta Onlus</w:t>
            </w:r>
            <w:r>
              <w:t>” Ortona (CH) organizzando e partecipando a varie attività di animazione nell’accompagnamento del percorso terapeutico degli utenti. Insegnamento della lingua italiana e della lingua inglese con corsi individuali e di gruppo per gli utenti del Centro. Formazione in loco con gli Operatori della struttura in merito alla pedagogia e al sistema educativo usato in Comunità.</w:t>
            </w:r>
          </w:p>
          <w:p w:rsidR="00850137" w:rsidRDefault="00850137" w:rsidP="00F57750">
            <w:pPr>
              <w:pStyle w:val="CVNormal"/>
            </w:pPr>
          </w:p>
          <w:p w:rsidR="00850137" w:rsidRDefault="00850137" w:rsidP="00F57750">
            <w:pPr>
              <w:pStyle w:val="CVNormal"/>
              <w:rPr>
                <w:u w:val="single"/>
              </w:rPr>
            </w:pPr>
            <w:r w:rsidRPr="004A5A5D">
              <w:rPr>
                <w:u w:val="single"/>
              </w:rPr>
              <w:t>Ottobre 2011 – Marzo 2012</w:t>
            </w:r>
          </w:p>
          <w:p w:rsidR="00850137" w:rsidRDefault="00850137" w:rsidP="00F57750">
            <w:pPr>
              <w:pStyle w:val="CVNormal"/>
              <w:rPr>
                <w:u w:val="single"/>
              </w:rPr>
            </w:pPr>
          </w:p>
          <w:p w:rsidR="00850137" w:rsidRPr="00C52465" w:rsidRDefault="00850137" w:rsidP="00F57750">
            <w:pPr>
              <w:pStyle w:val="CVNormal"/>
            </w:pPr>
            <w:r>
              <w:t>Organizzazione e partecipazione alla Scuola di Mondialità e Volontariato 2011-2012 – Corso di formazione al Volontariato Internazionale, in collaborazione con l’Animazione Missionaria Salesiana – Circoscrizione Centro Italia: Testimonianza Missionaria e approfondimento di tematiche varie legate al mondo del Volontariato; esperienze di servizio; attività di beneficenza per raccolta fondi (Vendita delle Arance Missionarie, Lotteria della Solidarietà).</w:t>
            </w:r>
          </w:p>
          <w:p w:rsidR="00850137" w:rsidRDefault="00850137" w:rsidP="00F57750">
            <w:pPr>
              <w:pStyle w:val="CVNormal"/>
            </w:pPr>
          </w:p>
          <w:p w:rsidR="00850137" w:rsidRDefault="00850137" w:rsidP="00C52465">
            <w:pPr>
              <w:pStyle w:val="CVNormal"/>
              <w:ind w:left="0"/>
              <w:rPr>
                <w:u w:val="single"/>
              </w:rPr>
            </w:pPr>
            <w:r>
              <w:t xml:space="preserve">   </w:t>
            </w:r>
            <w:r w:rsidRPr="00F57750">
              <w:rPr>
                <w:u w:val="single"/>
              </w:rPr>
              <w:t>Luglio – Agosto 2011</w:t>
            </w:r>
          </w:p>
          <w:p w:rsidR="00850137" w:rsidRDefault="00850137" w:rsidP="00F57750">
            <w:pPr>
              <w:pStyle w:val="CVNormal"/>
              <w:rPr>
                <w:u w:val="single"/>
              </w:rPr>
            </w:pPr>
          </w:p>
          <w:p w:rsidR="00850137" w:rsidRDefault="00850137" w:rsidP="008003A9">
            <w:pPr>
              <w:pStyle w:val="CVNormal"/>
            </w:pPr>
            <w:r>
              <w:t xml:space="preserve">Esperienza di Servizio e Volontariato Missionario in Angola, nell’ambito dei progetti giovanili organizzati dal V.I.S. – Volontariato Internazionale per lo Sviluppo (Roma): per la durata di un mese attività di animazione e aiuto presso la Casa Salesiana di ‘Ndalatando a stretto contatto con i bambini dell’oratorio; collaborazione con il Centro di Formazione Professionale del luogo; lezioni di lingua inglese e spagnola per i ragazzi dell’Opera; lezioni di lingua inglese per le bambine dell’Orfanotrofio gestito dalle Suore di San Francesco di Sales. </w:t>
            </w:r>
          </w:p>
          <w:p w:rsidR="00850137" w:rsidRDefault="00850137" w:rsidP="008003A9">
            <w:pPr>
              <w:pStyle w:val="CVNormal"/>
            </w:pPr>
          </w:p>
          <w:p w:rsidR="00850137" w:rsidRPr="001A66B7" w:rsidRDefault="00850137" w:rsidP="008003A9">
            <w:pPr>
              <w:pStyle w:val="CVNormal"/>
              <w:rPr>
                <w:u w:val="single"/>
              </w:rPr>
            </w:pPr>
            <w:r w:rsidRPr="001A66B7">
              <w:rPr>
                <w:u w:val="single"/>
              </w:rPr>
              <w:t>Dicembre 2010 – Luglio 2011</w:t>
            </w:r>
          </w:p>
          <w:p w:rsidR="00850137" w:rsidRDefault="00850137" w:rsidP="008003A9">
            <w:pPr>
              <w:pStyle w:val="CVNormal"/>
            </w:pPr>
          </w:p>
          <w:p w:rsidR="00850137" w:rsidRDefault="00850137" w:rsidP="008003A9">
            <w:pPr>
              <w:pStyle w:val="CVNormal"/>
            </w:pPr>
            <w:r>
              <w:t>Partecipazione alla Scuola di Mondialità e Volontariato 2010-2011 – Corso di formazione al Volontariato Internazionale organizzata dal V.I.S. – Volontariato Internazionale per lo Sviluppo (Roma): percorso di preparazione all’esperienza missionaria di gruppo in terra africana.</w:t>
            </w:r>
          </w:p>
          <w:p w:rsidR="00850137" w:rsidRDefault="00850137" w:rsidP="008003A9">
            <w:pPr>
              <w:pStyle w:val="CVNormal"/>
            </w:pPr>
          </w:p>
          <w:p w:rsidR="00850137" w:rsidRDefault="00850137" w:rsidP="008003A9">
            <w:pPr>
              <w:pStyle w:val="CVNormal"/>
            </w:pPr>
          </w:p>
          <w:p w:rsidR="00850137" w:rsidRDefault="00850137" w:rsidP="008003A9">
            <w:pPr>
              <w:pStyle w:val="CVNormal"/>
            </w:pPr>
            <w:r>
              <w:t>Tali esperienze mi hanno aiutata a maturare una forte sensibilità verso le problematiche sociali ed in particolar modo il disagio giovanile ed infantile e a sviluppare una sempre maggiore capacità di gestire situazioni problematiche, migliorando sempre di più nell’ascolto e nel dialogo. La capacità di lavorare in gruppo e in situazioni di stress è cresciuta di pari passo.</w:t>
            </w:r>
          </w:p>
          <w:p w:rsidR="00850137" w:rsidRDefault="00850137" w:rsidP="008003A9">
            <w:pPr>
              <w:pStyle w:val="CVNormal"/>
              <w:rPr>
                <w:b/>
                <w:bCs/>
              </w:rPr>
            </w:pPr>
          </w:p>
          <w:p w:rsidR="00850137" w:rsidRDefault="00850137" w:rsidP="008003A9">
            <w:pPr>
              <w:pStyle w:val="CVNormal"/>
            </w:pPr>
            <w:r w:rsidRPr="005C7918">
              <w:rPr>
                <w:b/>
                <w:bCs/>
              </w:rPr>
              <w:t>Altre esperienze</w:t>
            </w:r>
            <w:r>
              <w:t xml:space="preserve">: Catechismo ai bambini, Coro Parrocchiale,  Coordinamento e Organizzazione attività “Gruppo Volontari Arielli/Tollo”, Animazione di feste per bambini, Baby Sitter e Educatrice. </w:t>
            </w:r>
          </w:p>
          <w:p w:rsidR="00850137" w:rsidRDefault="00850137" w:rsidP="008003A9">
            <w:pPr>
              <w:pStyle w:val="CVNormal"/>
            </w:pPr>
          </w:p>
          <w:p w:rsidR="00850137" w:rsidRPr="001B2C01" w:rsidRDefault="00850137" w:rsidP="008003A9">
            <w:pPr>
              <w:pStyle w:val="CVNormal"/>
              <w:rPr>
                <w:b/>
                <w:bCs/>
              </w:rPr>
            </w:pPr>
            <w:r w:rsidRPr="001B2C01">
              <w:rPr>
                <w:b/>
                <w:bCs/>
              </w:rPr>
              <w:t xml:space="preserve">Ripetizioni scolastiche per bambini scuola elementare e media e per ragazzi scuola superiore. Lezioni private di lingua inglese e di italiano per stranieri (usando l’inglese come “lingua ponte”). </w:t>
            </w:r>
          </w:p>
          <w:p w:rsidR="00850137" w:rsidRDefault="00850137" w:rsidP="008003A9">
            <w:pPr>
              <w:pStyle w:val="CVNormal"/>
            </w:pPr>
          </w:p>
          <w:p w:rsidR="00850137" w:rsidRDefault="00850137" w:rsidP="008003A9">
            <w:pPr>
              <w:pStyle w:val="CVNormal"/>
            </w:pPr>
            <w:r>
              <w:t xml:space="preserve">Segretaria di seggio elettorale. </w:t>
            </w:r>
          </w:p>
          <w:p w:rsidR="00850137" w:rsidRDefault="00850137" w:rsidP="008003A9">
            <w:pPr>
              <w:pStyle w:val="CVNormal"/>
            </w:pPr>
          </w:p>
          <w:p w:rsidR="00850137" w:rsidRPr="00F57750" w:rsidRDefault="00850137" w:rsidP="008003A9">
            <w:pPr>
              <w:pStyle w:val="CVNormal"/>
            </w:pPr>
          </w:p>
          <w:p w:rsidR="00850137" w:rsidRPr="00F57750" w:rsidRDefault="00850137" w:rsidP="00F57750">
            <w:pPr>
              <w:pStyle w:val="CVNormal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2-FirstLine"/>
              <w:snapToGrid w:val="0"/>
            </w:pPr>
            <w:r>
              <w:t>Capacità e competenze organizzative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 w:rsidP="001B2C01">
            <w:pPr>
              <w:pStyle w:val="CVNormal-FirstLine"/>
              <w:snapToGrid w:val="0"/>
            </w:pPr>
            <w:r>
              <w:t>Ottime capacità nella pianificazione e organizzazione del lavoro di gruppo maturate in ambito universitario grazie ai gruppi di lavoro per traduzioni e nel Volontariato. In particolare:</w:t>
            </w:r>
          </w:p>
          <w:p w:rsidR="00850137" w:rsidRDefault="00850137" w:rsidP="001B2C01">
            <w:pPr>
              <w:pStyle w:val="CVNormal-FirstLine"/>
              <w:snapToGrid w:val="0"/>
            </w:pPr>
          </w:p>
          <w:p w:rsidR="00850137" w:rsidRPr="001B2C01" w:rsidRDefault="00850137" w:rsidP="001B2C01">
            <w:pPr>
              <w:pStyle w:val="CVNormal-FirstLine"/>
              <w:snapToGrid w:val="0"/>
            </w:pPr>
            <w:r w:rsidRPr="003775D7">
              <w:rPr>
                <w:b/>
                <w:bCs/>
              </w:rPr>
              <w:t>Segreteria organizzativa del gruppo “Amici Soggiorno Proposta”</w:t>
            </w:r>
            <w:r>
              <w:rPr>
                <w:b/>
                <w:bCs/>
              </w:rPr>
              <w:t xml:space="preserve"> e gestione della Pagina     Facebook</w:t>
            </w:r>
          </w:p>
          <w:p w:rsidR="00850137" w:rsidRDefault="00850137" w:rsidP="003775D7">
            <w:pPr>
              <w:pStyle w:val="CVNormal"/>
            </w:pPr>
          </w:p>
          <w:p w:rsidR="00850137" w:rsidRDefault="00850137" w:rsidP="003775D7">
            <w:pPr>
              <w:pStyle w:val="CVNormal"/>
            </w:pPr>
            <w:r>
              <w:t>Rete di Volontari proveniente da tutta Italia che affianca in varie attività l’Associazione Soggiorno Proposta Onlus di Ortona (CH). Iniziative di volontariato e beneficenza, promozione di progetti per i giovani, attività di aggregazione.</w:t>
            </w:r>
          </w:p>
          <w:p w:rsidR="00850137" w:rsidRDefault="00850137" w:rsidP="003775D7">
            <w:pPr>
              <w:pStyle w:val="CVNormal"/>
              <w:rPr>
                <w:b/>
                <w:bCs/>
              </w:rPr>
            </w:pPr>
          </w:p>
          <w:p w:rsidR="00850137" w:rsidRDefault="00850137" w:rsidP="003775D7">
            <w:pPr>
              <w:pStyle w:val="CVNormal"/>
              <w:rPr>
                <w:b/>
                <w:bCs/>
              </w:rPr>
            </w:pPr>
          </w:p>
          <w:p w:rsidR="00850137" w:rsidRPr="003775D7" w:rsidRDefault="00850137" w:rsidP="003775D7">
            <w:pPr>
              <w:pStyle w:val="CVNormal"/>
            </w:pPr>
            <w:r w:rsidRPr="003775D7">
              <w:rPr>
                <w:b/>
                <w:bCs/>
              </w:rPr>
              <w:t>Organizzazione dell’evento M.I.O. 2013 Music In Ortona – Volontariato with Love</w:t>
            </w:r>
            <w:r>
              <w:rPr>
                <w:b/>
                <w:bCs/>
              </w:rPr>
              <w:t xml:space="preserve"> (Settembre 2013)</w:t>
            </w:r>
          </w:p>
          <w:p w:rsidR="00850137" w:rsidRDefault="00850137" w:rsidP="003775D7">
            <w:pPr>
              <w:pStyle w:val="CVNormal"/>
            </w:pPr>
          </w:p>
          <w:p w:rsidR="00850137" w:rsidRDefault="00850137" w:rsidP="003775D7">
            <w:pPr>
              <w:pStyle w:val="CVNormal"/>
            </w:pPr>
            <w:r>
              <w:t>Grande festa del Volontariato ideata, curata e messa in atto insieme al Gruppo AMICI SOGGIORNO PROPOSTA, per promuovere il Volontariato giovanile sul territorio. L’evento ha visto la partecipazione di varie Associazioni di Volontariato e ospiti di fama nazionale impegnati nel Sociale, oltre a vari gruppi musicali. Ho lavorato per circa un anno a tale evento, collaborando con i membri del gruppo nella cura dei vari aspetti: ideazione, creazione logo e slogan, contatti con le band e le Associazioni, ricerca Sponsor, promozione sul Web, raccolta fondi.</w:t>
            </w:r>
          </w:p>
          <w:p w:rsidR="00850137" w:rsidRDefault="00850137" w:rsidP="003775D7">
            <w:pPr>
              <w:pStyle w:val="CVNormal"/>
            </w:pPr>
          </w:p>
          <w:p w:rsidR="00850137" w:rsidRDefault="00850137" w:rsidP="003775D7">
            <w:pPr>
              <w:pStyle w:val="CVNormal"/>
            </w:pPr>
          </w:p>
          <w:p w:rsidR="00850137" w:rsidRDefault="00850137" w:rsidP="003775D7">
            <w:pPr>
              <w:pStyle w:val="CVNormal"/>
            </w:pPr>
          </w:p>
          <w:p w:rsidR="00850137" w:rsidRDefault="00850137" w:rsidP="003775D7">
            <w:pPr>
              <w:pStyle w:val="CVNormal"/>
            </w:pPr>
          </w:p>
          <w:p w:rsidR="00850137" w:rsidRPr="003775D7" w:rsidRDefault="00850137" w:rsidP="003775D7">
            <w:pPr>
              <w:pStyle w:val="CVNormal"/>
            </w:pPr>
            <w:r w:rsidRPr="007F290F">
              <w:rPr>
                <w:b/>
                <w:bCs/>
              </w:rPr>
              <w:t>NOTE</w:t>
            </w:r>
            <w:r>
              <w:t>: posso usufruire degli sgravi fiscali previsti dal DL 407. Iscrizione al programma “GARANZIA GIOVANI” per agevolazioni alle aziende che assumono.</w:t>
            </w:r>
          </w:p>
          <w:p w:rsidR="00850137" w:rsidRPr="003775D7" w:rsidRDefault="00850137" w:rsidP="003775D7">
            <w:pPr>
              <w:pStyle w:val="CVNormal"/>
            </w:pPr>
          </w:p>
          <w:p w:rsidR="00850137" w:rsidRPr="003775D7" w:rsidRDefault="00850137" w:rsidP="003775D7">
            <w:pPr>
              <w:pStyle w:val="CVNormal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2-FirstLine"/>
              <w:snapToGrid w:val="0"/>
            </w:pPr>
            <w:r>
              <w:t>Capacità e competenze informatiche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-FirstLine"/>
              <w:snapToGrid w:val="0"/>
            </w:pPr>
            <w:r>
              <w:t>Ottima conoscenza degli applicativi relativi al Pacchetto Office, ottima capacità di navigazione in Internet e di gestione della Posta Elettronica. Ottima conoscenza del Software Gestionale Alberghiero ERICSOFT-MIAMI 3°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Heading2-FirstLine"/>
              <w:snapToGrid w:val="0"/>
            </w:pPr>
            <w:r>
              <w:t>Patente</w:t>
            </w: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Normal-FirstLine"/>
              <w:snapToGrid w:val="0"/>
            </w:pPr>
            <w:r>
              <w:t xml:space="preserve">B </w:t>
            </w:r>
          </w:p>
        </w:tc>
      </w:tr>
      <w:tr w:rsidR="00850137">
        <w:trPr>
          <w:gridAfter w:val="1"/>
          <w:wAfter w:w="14" w:type="dxa"/>
        </w:trPr>
        <w:tc>
          <w:tcPr>
            <w:tcW w:w="3139" w:type="dxa"/>
            <w:gridSpan w:val="2"/>
          </w:tcPr>
          <w:p w:rsidR="00850137" w:rsidRDefault="00850137">
            <w:pPr>
              <w:pStyle w:val="CVSpacer"/>
              <w:snapToGrid w:val="0"/>
            </w:pPr>
          </w:p>
        </w:tc>
        <w:tc>
          <w:tcPr>
            <w:tcW w:w="7653" w:type="dxa"/>
            <w:gridSpan w:val="13"/>
            <w:tcBorders>
              <w:left w:val="single" w:sz="2" w:space="0" w:color="000000"/>
            </w:tcBorders>
          </w:tcPr>
          <w:p w:rsidR="00850137" w:rsidRDefault="00850137">
            <w:pPr>
              <w:pStyle w:val="CVSpacer"/>
              <w:snapToGrid w:val="0"/>
            </w:pPr>
          </w:p>
        </w:tc>
      </w:tr>
    </w:tbl>
    <w:p w:rsidR="00850137" w:rsidRDefault="00850137">
      <w:pPr>
        <w:pStyle w:val="CVNormal"/>
        <w:ind w:left="0"/>
        <w:jc w:val="center"/>
      </w:pPr>
      <w:r>
        <w:t>Autorizzo al trattamento dei miei dati personali ai sensi della L. 196/03</w:t>
      </w:r>
    </w:p>
    <w:p w:rsidR="00850137" w:rsidRDefault="00850137">
      <w:pPr>
        <w:pStyle w:val="CVNormal"/>
      </w:pPr>
    </w:p>
    <w:p w:rsidR="00850137" w:rsidRDefault="00850137">
      <w:pPr>
        <w:pStyle w:val="CVNormal"/>
      </w:pPr>
    </w:p>
    <w:p w:rsidR="00850137" w:rsidRDefault="00850137">
      <w:pPr>
        <w:pStyle w:val="CVNormal"/>
      </w:pPr>
    </w:p>
    <w:p w:rsidR="00850137" w:rsidRDefault="00850137">
      <w:pPr>
        <w:pStyle w:val="CVNormal"/>
      </w:pPr>
      <w:r>
        <w:t>Data                                                                                                                                                        Firma</w:t>
      </w:r>
    </w:p>
    <w:p w:rsidR="00850137" w:rsidRDefault="00850137">
      <w:pPr>
        <w:pStyle w:val="CVNormal"/>
      </w:pPr>
      <w:r>
        <w:t xml:space="preserve">                                                                                                                                                          Alba Di Carlo</w:t>
      </w:r>
    </w:p>
    <w:sectPr w:rsidR="00850137" w:rsidSect="0076649B">
      <w:footerReference w:type="default" r:id="rId8"/>
      <w:footnotePr>
        <w:pos w:val="beneathText"/>
      </w:foot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137" w:rsidRDefault="00850137">
      <w:r>
        <w:separator/>
      </w:r>
    </w:p>
  </w:endnote>
  <w:endnote w:type="continuationSeparator" w:id="1">
    <w:p w:rsidR="00850137" w:rsidRDefault="00850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11" w:type="dxa"/>
      <w:tblLayout w:type="fixed"/>
      <w:tblCellMar>
        <w:left w:w="113" w:type="dxa"/>
        <w:right w:w="113" w:type="dxa"/>
      </w:tblCellMar>
      <w:tblLook w:val="0000"/>
    </w:tblPr>
    <w:tblGrid>
      <w:gridCol w:w="3117"/>
      <w:gridCol w:w="7655"/>
    </w:tblGrid>
    <w:tr w:rsidR="00850137">
      <w:trPr>
        <w:cantSplit/>
      </w:trPr>
      <w:tc>
        <w:tcPr>
          <w:tcW w:w="3117" w:type="dxa"/>
        </w:tcPr>
        <w:p w:rsidR="00850137" w:rsidRDefault="00850137">
          <w:pPr>
            <w:pStyle w:val="CVFooterLeft"/>
            <w:snapToGrid w:val="0"/>
          </w:pPr>
          <w:r>
            <w:t xml:space="preserve">Pagina </w:t>
          </w:r>
          <w:fldSimple w:instr=" PAGE \*Arabic ">
            <w:r>
              <w:rPr>
                <w:noProof/>
              </w:rPr>
              <w:t>3</w:t>
            </w:r>
          </w:fldSimple>
          <w:r>
            <w:t xml:space="preserve"> / </w:t>
          </w:r>
          <w:fldSimple w:instr="ref  NUMPAGE \*Arabic ">
            <w:r>
              <w:rPr>
                <w:noProof/>
              </w:rPr>
              <w:t>5</w:t>
            </w:r>
          </w:fldSimple>
          <w:r>
            <w:t xml:space="preserve"> - Curriculum vitae di</w:t>
          </w:r>
        </w:p>
        <w:p w:rsidR="00850137" w:rsidRDefault="00850137">
          <w:pPr>
            <w:pStyle w:val="CVFooterLeft"/>
          </w:pPr>
          <w:r>
            <w:t xml:space="preserve"> Di Carlo Alba </w:t>
          </w:r>
        </w:p>
      </w:tc>
      <w:tc>
        <w:tcPr>
          <w:tcW w:w="7655" w:type="dxa"/>
          <w:tcBorders>
            <w:left w:val="single" w:sz="2" w:space="0" w:color="000000"/>
          </w:tcBorders>
        </w:tcPr>
        <w:p w:rsidR="00850137" w:rsidRDefault="00850137">
          <w:pPr>
            <w:pStyle w:val="CVFooterRight"/>
            <w:snapToGrid w:val="0"/>
          </w:pPr>
          <w:r>
            <w:t>Per maggiori informazioni su Europass: http://europass.cedefop.eu.int</w:t>
          </w:r>
        </w:p>
        <w:p w:rsidR="00850137" w:rsidRDefault="00850137">
          <w:pPr>
            <w:pStyle w:val="CVFooterRight"/>
          </w:pPr>
          <w:r>
            <w:t>© Comunità europee, 2003    20051110</w:t>
          </w:r>
        </w:p>
      </w:tc>
    </w:tr>
  </w:tbl>
  <w:p w:rsidR="00850137" w:rsidRDefault="00850137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137" w:rsidRDefault="00850137">
      <w:r>
        <w:separator/>
      </w:r>
    </w:p>
  </w:footnote>
  <w:footnote w:type="continuationSeparator" w:id="1">
    <w:p w:rsidR="00850137" w:rsidRDefault="008501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09"/>
  <w:hyphenationZone w:val="28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7EAF"/>
    <w:rsid w:val="0000506C"/>
    <w:rsid w:val="00024401"/>
    <w:rsid w:val="00051379"/>
    <w:rsid w:val="0006634F"/>
    <w:rsid w:val="000B559A"/>
    <w:rsid w:val="000E5054"/>
    <w:rsid w:val="00141AD9"/>
    <w:rsid w:val="001A66B7"/>
    <w:rsid w:val="001B2C01"/>
    <w:rsid w:val="001F1231"/>
    <w:rsid w:val="00234E09"/>
    <w:rsid w:val="00271F6A"/>
    <w:rsid w:val="002A6FA9"/>
    <w:rsid w:val="002F349B"/>
    <w:rsid w:val="00355BA1"/>
    <w:rsid w:val="0037145E"/>
    <w:rsid w:val="003775D7"/>
    <w:rsid w:val="0038330D"/>
    <w:rsid w:val="004475D0"/>
    <w:rsid w:val="004609A5"/>
    <w:rsid w:val="00470B88"/>
    <w:rsid w:val="004A5A5D"/>
    <w:rsid w:val="004C088D"/>
    <w:rsid w:val="004D52ED"/>
    <w:rsid w:val="004F7082"/>
    <w:rsid w:val="00550525"/>
    <w:rsid w:val="00554E96"/>
    <w:rsid w:val="00571C3B"/>
    <w:rsid w:val="005C0544"/>
    <w:rsid w:val="005C7918"/>
    <w:rsid w:val="00602634"/>
    <w:rsid w:val="006076E2"/>
    <w:rsid w:val="006768AC"/>
    <w:rsid w:val="006931F7"/>
    <w:rsid w:val="00696B8D"/>
    <w:rsid w:val="006F657A"/>
    <w:rsid w:val="007544DC"/>
    <w:rsid w:val="00763D0A"/>
    <w:rsid w:val="0076649B"/>
    <w:rsid w:val="007F290F"/>
    <w:rsid w:val="008003A9"/>
    <w:rsid w:val="008201D5"/>
    <w:rsid w:val="00850137"/>
    <w:rsid w:val="00857EAF"/>
    <w:rsid w:val="0088643F"/>
    <w:rsid w:val="008C69A3"/>
    <w:rsid w:val="008D0A62"/>
    <w:rsid w:val="009058AF"/>
    <w:rsid w:val="00917D2C"/>
    <w:rsid w:val="00980AFA"/>
    <w:rsid w:val="009A232C"/>
    <w:rsid w:val="009F7EAC"/>
    <w:rsid w:val="00A06718"/>
    <w:rsid w:val="00A31AFB"/>
    <w:rsid w:val="00AA091D"/>
    <w:rsid w:val="00AB30BB"/>
    <w:rsid w:val="00B77B40"/>
    <w:rsid w:val="00BB4A80"/>
    <w:rsid w:val="00BF79BE"/>
    <w:rsid w:val="00C37151"/>
    <w:rsid w:val="00C472AF"/>
    <w:rsid w:val="00C52465"/>
    <w:rsid w:val="00C54B76"/>
    <w:rsid w:val="00C73474"/>
    <w:rsid w:val="00CA3B2A"/>
    <w:rsid w:val="00CC79F0"/>
    <w:rsid w:val="00D01784"/>
    <w:rsid w:val="00D044B8"/>
    <w:rsid w:val="00D277BE"/>
    <w:rsid w:val="00D55A73"/>
    <w:rsid w:val="00D56242"/>
    <w:rsid w:val="00E5074A"/>
    <w:rsid w:val="00E52F24"/>
    <w:rsid w:val="00E75B32"/>
    <w:rsid w:val="00EA7D3F"/>
    <w:rsid w:val="00ED122C"/>
    <w:rsid w:val="00EE089D"/>
    <w:rsid w:val="00EF2657"/>
    <w:rsid w:val="00F047D8"/>
    <w:rsid w:val="00F2751E"/>
    <w:rsid w:val="00F305A5"/>
    <w:rsid w:val="00F54C77"/>
    <w:rsid w:val="00F56840"/>
    <w:rsid w:val="00F57750"/>
    <w:rsid w:val="00F6007E"/>
    <w:rsid w:val="00FE2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9B"/>
    <w:pPr>
      <w:suppressAutoHyphens/>
    </w:pPr>
    <w:rPr>
      <w:rFonts w:ascii="Arial Narrow" w:hAnsi="Arial Narrow" w:cs="Arial Narrow"/>
      <w:sz w:val="20"/>
      <w:szCs w:val="20"/>
      <w:lang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uiPriority w:val="99"/>
    <w:rsid w:val="0076649B"/>
  </w:style>
  <w:style w:type="character" w:customStyle="1" w:styleId="WW-Absatz-Standardschriftart">
    <w:name w:val="WW-Absatz-Standardschriftart"/>
    <w:uiPriority w:val="99"/>
    <w:rsid w:val="0076649B"/>
  </w:style>
  <w:style w:type="character" w:customStyle="1" w:styleId="WW-Absatz-Standardschriftart1">
    <w:name w:val="WW-Absatz-Standardschriftart1"/>
    <w:uiPriority w:val="99"/>
    <w:rsid w:val="0076649B"/>
  </w:style>
  <w:style w:type="character" w:customStyle="1" w:styleId="WW-Absatz-Standardschriftart11">
    <w:name w:val="WW-Absatz-Standardschriftart11"/>
    <w:uiPriority w:val="99"/>
    <w:rsid w:val="0076649B"/>
  </w:style>
  <w:style w:type="character" w:customStyle="1" w:styleId="WW-Absatz-Standardschriftart111">
    <w:name w:val="WW-Absatz-Standardschriftart111"/>
    <w:uiPriority w:val="99"/>
    <w:rsid w:val="0076649B"/>
  </w:style>
  <w:style w:type="character" w:customStyle="1" w:styleId="WW-Absatz-Standardschriftart1111">
    <w:name w:val="WW-Absatz-Standardschriftart1111"/>
    <w:uiPriority w:val="99"/>
    <w:rsid w:val="0076649B"/>
  </w:style>
  <w:style w:type="character" w:customStyle="1" w:styleId="WW-Absatz-Standardschriftart11111">
    <w:name w:val="WW-Absatz-Standardschriftart11111"/>
    <w:uiPriority w:val="99"/>
    <w:rsid w:val="0076649B"/>
  </w:style>
  <w:style w:type="character" w:customStyle="1" w:styleId="FootnoteCharacters">
    <w:name w:val="Footnote Characters"/>
    <w:uiPriority w:val="99"/>
    <w:rsid w:val="0076649B"/>
  </w:style>
  <w:style w:type="character" w:customStyle="1" w:styleId="WW-DefaultParagraphFont">
    <w:name w:val="WW-Default Paragraph Font"/>
    <w:uiPriority w:val="99"/>
    <w:rsid w:val="0076649B"/>
  </w:style>
  <w:style w:type="character" w:styleId="PageNumber">
    <w:name w:val="page number"/>
    <w:basedOn w:val="WW-DefaultParagraphFont"/>
    <w:uiPriority w:val="99"/>
    <w:rsid w:val="0076649B"/>
  </w:style>
  <w:style w:type="character" w:styleId="Hyperlink">
    <w:name w:val="Hyperlink"/>
    <w:basedOn w:val="WW-DefaultParagraphFont"/>
    <w:uiPriority w:val="99"/>
    <w:rsid w:val="0076649B"/>
    <w:rPr>
      <w:color w:val="0000FF"/>
      <w:u w:val="single"/>
    </w:rPr>
  </w:style>
  <w:style w:type="character" w:customStyle="1" w:styleId="EndnoteCharacters">
    <w:name w:val="Endnote Characters"/>
    <w:uiPriority w:val="99"/>
    <w:rsid w:val="0076649B"/>
  </w:style>
  <w:style w:type="paragraph" w:customStyle="1" w:styleId="Intestazione1">
    <w:name w:val="Intestazione1"/>
    <w:basedOn w:val="Normal"/>
    <w:next w:val="BodyText"/>
    <w:uiPriority w:val="99"/>
    <w:rsid w:val="0076649B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7664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78CE"/>
    <w:rPr>
      <w:rFonts w:ascii="Arial Narrow" w:hAnsi="Arial Narrow" w:cs="Arial Narrow"/>
      <w:sz w:val="20"/>
      <w:szCs w:val="20"/>
      <w:lang w:eastAsia="ar-SA"/>
    </w:rPr>
  </w:style>
  <w:style w:type="paragraph" w:styleId="List">
    <w:name w:val="List"/>
    <w:basedOn w:val="BodyText"/>
    <w:uiPriority w:val="99"/>
    <w:rsid w:val="0076649B"/>
  </w:style>
  <w:style w:type="paragraph" w:customStyle="1" w:styleId="Didascalia1">
    <w:name w:val="Didascalia1"/>
    <w:basedOn w:val="Normal"/>
    <w:uiPriority w:val="99"/>
    <w:rsid w:val="0076649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ice">
    <w:name w:val="Indice"/>
    <w:basedOn w:val="Normal"/>
    <w:uiPriority w:val="99"/>
    <w:rsid w:val="0076649B"/>
    <w:pPr>
      <w:suppressLineNumbers/>
    </w:pPr>
  </w:style>
  <w:style w:type="paragraph" w:styleId="Footer">
    <w:name w:val="footer"/>
    <w:basedOn w:val="Normal"/>
    <w:link w:val="FooterChar"/>
    <w:uiPriority w:val="99"/>
    <w:rsid w:val="0076649B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8CE"/>
    <w:rPr>
      <w:rFonts w:ascii="Arial Narrow" w:hAnsi="Arial Narrow" w:cs="Arial Narrow"/>
      <w:sz w:val="20"/>
      <w:szCs w:val="20"/>
      <w:lang w:eastAsia="ar-SA"/>
    </w:rPr>
  </w:style>
  <w:style w:type="paragraph" w:customStyle="1" w:styleId="TableContents">
    <w:name w:val="Table Contents"/>
    <w:basedOn w:val="BodyText"/>
    <w:uiPriority w:val="99"/>
    <w:rsid w:val="0076649B"/>
    <w:pPr>
      <w:suppressLineNumbers/>
    </w:pPr>
  </w:style>
  <w:style w:type="paragraph" w:customStyle="1" w:styleId="TableHeading">
    <w:name w:val="Table Heading"/>
    <w:basedOn w:val="TableContents"/>
    <w:uiPriority w:val="99"/>
    <w:rsid w:val="0076649B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uiPriority w:val="99"/>
    <w:rsid w:val="0076649B"/>
    <w:pPr>
      <w:ind w:left="113" w:right="113"/>
      <w:jc w:val="right"/>
    </w:pPr>
    <w:rPr>
      <w:b/>
      <w:bCs/>
      <w:spacing w:val="10"/>
      <w:sz w:val="28"/>
      <w:szCs w:val="28"/>
      <w:lang w:val="fr-FR"/>
    </w:rPr>
  </w:style>
  <w:style w:type="paragraph" w:customStyle="1" w:styleId="CVHeading1">
    <w:name w:val="CV Heading 1"/>
    <w:basedOn w:val="Normal"/>
    <w:next w:val="Normal"/>
    <w:uiPriority w:val="99"/>
    <w:rsid w:val="0076649B"/>
    <w:pPr>
      <w:spacing w:before="74"/>
      <w:ind w:left="113" w:right="113"/>
      <w:jc w:val="right"/>
    </w:pPr>
    <w:rPr>
      <w:b/>
      <w:bCs/>
      <w:sz w:val="24"/>
      <w:szCs w:val="24"/>
    </w:rPr>
  </w:style>
  <w:style w:type="paragraph" w:customStyle="1" w:styleId="CVHeading2">
    <w:name w:val="CV Heading 2"/>
    <w:basedOn w:val="CVHeading1"/>
    <w:next w:val="Normal"/>
    <w:uiPriority w:val="99"/>
    <w:rsid w:val="0076649B"/>
    <w:pPr>
      <w:spacing w:before="0"/>
    </w:pPr>
    <w:rPr>
      <w:b w:val="0"/>
      <w:bCs w:val="0"/>
      <w:sz w:val="22"/>
      <w:szCs w:val="22"/>
    </w:rPr>
  </w:style>
  <w:style w:type="paragraph" w:customStyle="1" w:styleId="CVHeading2-FirstLine">
    <w:name w:val="CV Heading 2 - First Line"/>
    <w:basedOn w:val="CVHeading2"/>
    <w:next w:val="CVHeading2"/>
    <w:uiPriority w:val="99"/>
    <w:rsid w:val="0076649B"/>
    <w:pPr>
      <w:spacing w:before="74"/>
    </w:pPr>
  </w:style>
  <w:style w:type="paragraph" w:customStyle="1" w:styleId="CVHeading3">
    <w:name w:val="CV Heading 3"/>
    <w:basedOn w:val="Normal"/>
    <w:next w:val="Normal"/>
    <w:uiPriority w:val="99"/>
    <w:rsid w:val="0076649B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uiPriority w:val="99"/>
    <w:rsid w:val="0076649B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uiPriority w:val="99"/>
    <w:rsid w:val="0076649B"/>
    <w:rPr>
      <w:b/>
      <w:bCs/>
    </w:rPr>
  </w:style>
  <w:style w:type="paragraph" w:customStyle="1" w:styleId="LevelAssessment-Code">
    <w:name w:val="Level Assessment - Code"/>
    <w:basedOn w:val="Normal"/>
    <w:next w:val="LevelAssessment-Description"/>
    <w:uiPriority w:val="99"/>
    <w:rsid w:val="0076649B"/>
    <w:pPr>
      <w:ind w:left="28"/>
      <w:jc w:val="center"/>
    </w:pPr>
    <w:rPr>
      <w:sz w:val="18"/>
      <w:szCs w:val="18"/>
    </w:rPr>
  </w:style>
  <w:style w:type="paragraph" w:customStyle="1" w:styleId="LevelAssessment-Description">
    <w:name w:val="Level Assessment - Description"/>
    <w:basedOn w:val="LevelAssessment-Code"/>
    <w:next w:val="LevelAssessment-Code"/>
    <w:uiPriority w:val="99"/>
    <w:rsid w:val="0076649B"/>
    <w:pPr>
      <w:textAlignment w:val="bottom"/>
    </w:pPr>
  </w:style>
  <w:style w:type="paragraph" w:customStyle="1" w:styleId="SmallGap">
    <w:name w:val="Small Gap"/>
    <w:basedOn w:val="Normal"/>
    <w:next w:val="Normal"/>
    <w:uiPriority w:val="99"/>
    <w:rsid w:val="0076649B"/>
    <w:rPr>
      <w:sz w:val="10"/>
      <w:szCs w:val="10"/>
    </w:rPr>
  </w:style>
  <w:style w:type="paragraph" w:customStyle="1" w:styleId="CVHeadingLevel">
    <w:name w:val="CV Heading Level"/>
    <w:basedOn w:val="CVHeading3"/>
    <w:next w:val="Normal"/>
    <w:uiPriority w:val="99"/>
    <w:rsid w:val="0076649B"/>
    <w:rPr>
      <w:i/>
      <w:iCs/>
    </w:rPr>
  </w:style>
  <w:style w:type="paragraph" w:customStyle="1" w:styleId="LevelAssessment-Heading1">
    <w:name w:val="Level Assessment - Heading 1"/>
    <w:basedOn w:val="LevelAssessment-Code"/>
    <w:uiPriority w:val="99"/>
    <w:rsid w:val="0076649B"/>
    <w:pPr>
      <w:ind w:left="57" w:right="57"/>
    </w:pPr>
    <w:rPr>
      <w:b/>
      <w:bCs/>
      <w:sz w:val="22"/>
      <w:szCs w:val="22"/>
    </w:rPr>
  </w:style>
  <w:style w:type="paragraph" w:customStyle="1" w:styleId="LevelAssessment-Heading2">
    <w:name w:val="Level Assessment - Heading 2"/>
    <w:basedOn w:val="Normal"/>
    <w:uiPriority w:val="99"/>
    <w:rsid w:val="0076649B"/>
    <w:pPr>
      <w:ind w:left="57" w:right="57"/>
      <w:jc w:val="center"/>
    </w:pPr>
    <w:rPr>
      <w:sz w:val="18"/>
      <w:szCs w:val="18"/>
      <w:lang w:val="en-US"/>
    </w:rPr>
  </w:style>
  <w:style w:type="paragraph" w:customStyle="1" w:styleId="LevelAssessment-Note">
    <w:name w:val="Level Assessment - Note"/>
    <w:basedOn w:val="LevelAssessment-Code"/>
    <w:uiPriority w:val="99"/>
    <w:rsid w:val="0076649B"/>
    <w:pPr>
      <w:ind w:left="113"/>
      <w:jc w:val="left"/>
    </w:pPr>
    <w:rPr>
      <w:i/>
      <w:iCs/>
    </w:rPr>
  </w:style>
  <w:style w:type="paragraph" w:customStyle="1" w:styleId="CVMajor">
    <w:name w:val="CV Major"/>
    <w:basedOn w:val="Normal"/>
    <w:uiPriority w:val="99"/>
    <w:rsid w:val="0076649B"/>
    <w:pPr>
      <w:ind w:left="113" w:right="113"/>
    </w:pPr>
    <w:rPr>
      <w:b/>
      <w:bCs/>
      <w:sz w:val="24"/>
      <w:szCs w:val="24"/>
    </w:rPr>
  </w:style>
  <w:style w:type="paragraph" w:customStyle="1" w:styleId="CVMajor-FirstLine">
    <w:name w:val="CV Major - First Line"/>
    <w:basedOn w:val="CVMajor"/>
    <w:next w:val="CVMajor"/>
    <w:uiPriority w:val="99"/>
    <w:rsid w:val="0076649B"/>
    <w:pPr>
      <w:spacing w:before="74"/>
    </w:pPr>
  </w:style>
  <w:style w:type="paragraph" w:customStyle="1" w:styleId="CVMedium">
    <w:name w:val="CV Medium"/>
    <w:basedOn w:val="CVMajor"/>
    <w:uiPriority w:val="99"/>
    <w:rsid w:val="0076649B"/>
    <w:rPr>
      <w:sz w:val="22"/>
      <w:szCs w:val="22"/>
    </w:rPr>
  </w:style>
  <w:style w:type="paragraph" w:customStyle="1" w:styleId="CVMedium-FirstLine">
    <w:name w:val="CV Medium - First Line"/>
    <w:basedOn w:val="CVMedium"/>
    <w:next w:val="CVMedium"/>
    <w:uiPriority w:val="99"/>
    <w:rsid w:val="0076649B"/>
    <w:pPr>
      <w:spacing w:before="74"/>
    </w:pPr>
  </w:style>
  <w:style w:type="paragraph" w:customStyle="1" w:styleId="CVNormal">
    <w:name w:val="CV Normal"/>
    <w:basedOn w:val="CVMedium"/>
    <w:uiPriority w:val="99"/>
    <w:rsid w:val="0076649B"/>
    <w:rPr>
      <w:b w:val="0"/>
      <w:bCs w:val="0"/>
      <w:sz w:val="20"/>
      <w:szCs w:val="20"/>
    </w:rPr>
  </w:style>
  <w:style w:type="paragraph" w:customStyle="1" w:styleId="CVSpacer">
    <w:name w:val="CV Spacer"/>
    <w:basedOn w:val="CVNormal"/>
    <w:uiPriority w:val="99"/>
    <w:rsid w:val="0076649B"/>
    <w:rPr>
      <w:sz w:val="4"/>
      <w:szCs w:val="4"/>
    </w:rPr>
  </w:style>
  <w:style w:type="paragraph" w:customStyle="1" w:styleId="CVNormal-FirstLine">
    <w:name w:val="CV Normal - First Line"/>
    <w:basedOn w:val="CVNormal"/>
    <w:next w:val="CVNormal"/>
    <w:uiPriority w:val="99"/>
    <w:rsid w:val="0076649B"/>
    <w:pPr>
      <w:spacing w:before="74"/>
    </w:pPr>
  </w:style>
  <w:style w:type="paragraph" w:customStyle="1" w:styleId="CVFooterLeft">
    <w:name w:val="CV Footer Left"/>
    <w:basedOn w:val="Normal"/>
    <w:uiPriority w:val="99"/>
    <w:rsid w:val="0076649B"/>
    <w:pPr>
      <w:ind w:firstLine="360"/>
      <w:jc w:val="right"/>
    </w:pPr>
    <w:rPr>
      <w:sz w:val="16"/>
      <w:szCs w:val="16"/>
    </w:rPr>
  </w:style>
  <w:style w:type="paragraph" w:customStyle="1" w:styleId="CVFooterRight">
    <w:name w:val="CV Footer Right"/>
    <w:basedOn w:val="Normal"/>
    <w:uiPriority w:val="99"/>
    <w:rsid w:val="0076649B"/>
    <w:rPr>
      <w:sz w:val="16"/>
      <w:szCs w:val="16"/>
      <w:lang w:val="de-DE"/>
    </w:rPr>
  </w:style>
  <w:style w:type="paragraph" w:customStyle="1" w:styleId="Contenutotabella">
    <w:name w:val="Contenuto tabella"/>
    <w:basedOn w:val="Normal"/>
    <w:uiPriority w:val="99"/>
    <w:rsid w:val="0076649B"/>
    <w:pPr>
      <w:suppressLineNumbers/>
    </w:pPr>
  </w:style>
  <w:style w:type="paragraph" w:customStyle="1" w:styleId="Intestazionetabella">
    <w:name w:val="Intestazione tabella"/>
    <w:basedOn w:val="Contenutotabella"/>
    <w:uiPriority w:val="99"/>
    <w:rsid w:val="0076649B"/>
    <w:pPr>
      <w:jc w:val="center"/>
    </w:pPr>
    <w:rPr>
      <w:b/>
      <w:bCs/>
    </w:rPr>
  </w:style>
  <w:style w:type="paragraph" w:customStyle="1" w:styleId="Aaoeeu">
    <w:name w:val="Aaoeeu"/>
    <w:uiPriority w:val="99"/>
    <w:rsid w:val="0076649B"/>
    <w:pPr>
      <w:widowControl w:val="0"/>
      <w:suppressAutoHyphens/>
    </w:pPr>
    <w:rPr>
      <w:rFonts w:ascii="Arial Narrow" w:hAnsi="Arial Narrow"/>
      <w:sz w:val="20"/>
      <w:szCs w:val="20"/>
      <w:lang w:val="en-US" w:eastAsia="ar-SA"/>
    </w:rPr>
  </w:style>
  <w:style w:type="paragraph" w:customStyle="1" w:styleId="Eaoaeaa">
    <w:name w:val="Eaoae?aa"/>
    <w:basedOn w:val="Aaoeeu"/>
    <w:uiPriority w:val="99"/>
    <w:rsid w:val="0076649B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uiPriority w:val="99"/>
    <w:rsid w:val="0076649B"/>
    <w:pPr>
      <w:jc w:val="right"/>
    </w:pPr>
    <w:rPr>
      <w:i/>
      <w:iCs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051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51379"/>
    <w:rPr>
      <w:rFonts w:ascii="Tahoma" w:hAnsi="Tahoma" w:cs="Tahoma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rsid w:val="000513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51379"/>
    <w:rPr>
      <w:rFonts w:ascii="Arial Narrow" w:hAnsi="Arial Narrow" w:cs="Arial Narrow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5</Pages>
  <Words>1627</Words>
  <Characters>9278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Europass </dc:title>
  <dc:subject/>
  <dc:creator>PHT</dc:creator>
  <cp:keywords/>
  <dc:description/>
  <cp:lastModifiedBy>.</cp:lastModifiedBy>
  <cp:revision>2</cp:revision>
  <cp:lastPrinted>2112-12-31T22:00:00Z</cp:lastPrinted>
  <dcterms:created xsi:type="dcterms:W3CDTF">2015-10-28T16:12:00Z</dcterms:created>
  <dcterms:modified xsi:type="dcterms:W3CDTF">2015-10-28T16:12:00Z</dcterms:modified>
</cp:coreProperties>
</file>